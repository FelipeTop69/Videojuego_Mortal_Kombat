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A9256" w14:textId="77777777" w:rsidR="00C6554A" w:rsidRPr="00C83D4F" w:rsidRDefault="002554CD" w:rsidP="00C6554A">
      <w:pPr>
        <w:pStyle w:val="Foto"/>
      </w:pPr>
      <w:r w:rsidRPr="00C83D4F">
        <w:rPr>
          <w:lang w:bidi="es-ES"/>
        </w:rPr>
        <w:drawing>
          <wp:inline distT="0" distB="0" distL="0" distR="0" wp14:anchorId="6924C1FD" wp14:editId="4232F4C1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8CA4FD" w14:textId="04C7B7A2" w:rsidR="00C6554A" w:rsidRPr="00C83D4F" w:rsidRDefault="005F2920" w:rsidP="00C6554A">
      <w:pPr>
        <w:pStyle w:val="Ttulo"/>
      </w:pPr>
      <w:r w:rsidRPr="00C83D4F">
        <w:t>Entrevista Videojuego</w:t>
      </w:r>
    </w:p>
    <w:p w14:paraId="6BA25D24" w14:textId="25BA1FAA" w:rsidR="00C6554A" w:rsidRPr="00C83D4F" w:rsidRDefault="005F2920" w:rsidP="00C6554A">
      <w:pPr>
        <w:pStyle w:val="Subttulo"/>
      </w:pPr>
      <w:r w:rsidRPr="00C83D4F">
        <w:t>Ingrid yulissa medina esquivel</w:t>
      </w:r>
    </w:p>
    <w:p w14:paraId="4EC69B84" w14:textId="03B2B3BD" w:rsidR="005F2920" w:rsidRPr="00C83D4F" w:rsidRDefault="005F2920" w:rsidP="00C6554A">
      <w:pPr>
        <w:pStyle w:val="Subttulo"/>
      </w:pPr>
      <w:r w:rsidRPr="00C83D4F">
        <w:t>isabella carrera cabrera</w:t>
      </w:r>
    </w:p>
    <w:p w14:paraId="70E5B9CF" w14:textId="006B7948" w:rsidR="005F2920" w:rsidRPr="00C83D4F" w:rsidRDefault="005F2920" w:rsidP="00C6554A">
      <w:pPr>
        <w:pStyle w:val="Subttulo"/>
      </w:pPr>
      <w:r w:rsidRPr="00C83D4F">
        <w:t>ruben felipe tovar avi</w:t>
      </w:r>
      <w:r w:rsidR="009E392B" w:rsidRPr="00C83D4F">
        <w:t>l</w:t>
      </w:r>
      <w:r w:rsidRPr="00C83D4F">
        <w:t>es</w:t>
      </w:r>
    </w:p>
    <w:p w14:paraId="523EA094" w14:textId="593A166D" w:rsidR="005F2920" w:rsidRPr="00C83D4F" w:rsidRDefault="005F2920" w:rsidP="00C6554A">
      <w:pPr>
        <w:pStyle w:val="Informacindecontacto"/>
      </w:pPr>
      <w:r w:rsidRPr="00C83D4F">
        <w:t>SENA - CIES</w:t>
      </w:r>
      <w:r w:rsidR="00C6554A" w:rsidRPr="00C83D4F">
        <w:rPr>
          <w:lang w:bidi="es-ES"/>
        </w:rPr>
        <w:t xml:space="preserve"> | </w:t>
      </w:r>
      <w:r w:rsidRPr="00C83D4F">
        <w:t>2900177</w:t>
      </w:r>
      <w:r w:rsidR="00C6554A" w:rsidRPr="00C83D4F">
        <w:rPr>
          <w:lang w:bidi="es-ES"/>
        </w:rPr>
        <w:t xml:space="preserve"> | </w:t>
      </w:r>
      <w:r w:rsidRPr="00C83D4F">
        <w:t>Neiva – Huila</w:t>
      </w:r>
    </w:p>
    <w:p w14:paraId="62BD565D" w14:textId="77777777" w:rsidR="005F2920" w:rsidRPr="00C83D4F" w:rsidRDefault="005F2920" w:rsidP="00C6554A">
      <w:pPr>
        <w:pStyle w:val="Informacindecontacto"/>
      </w:pPr>
    </w:p>
    <w:p w14:paraId="68E49F63" w14:textId="77777777" w:rsidR="005F2920" w:rsidRPr="00C83D4F" w:rsidRDefault="005F2920" w:rsidP="00C6554A">
      <w:pPr>
        <w:pStyle w:val="Informacindecontacto"/>
      </w:pPr>
    </w:p>
    <w:p w14:paraId="4EDC291C" w14:textId="14A71530" w:rsidR="00C6554A" w:rsidRPr="00C83D4F" w:rsidRDefault="00C6554A" w:rsidP="00C6554A">
      <w:pPr>
        <w:pStyle w:val="Informacindecontacto"/>
      </w:pPr>
      <w:r w:rsidRPr="00C83D4F">
        <w:rPr>
          <w:lang w:bidi="es-ES"/>
        </w:rPr>
        <w:br w:type="page"/>
      </w:r>
    </w:p>
    <w:p w14:paraId="6F21FAE6" w14:textId="76B428BC" w:rsidR="00C6554A" w:rsidRPr="00C83D4F" w:rsidRDefault="009E392B" w:rsidP="009E392B">
      <w:pPr>
        <w:pStyle w:val="Ttulo2"/>
      </w:pPr>
      <w:r w:rsidRPr="00C83D4F">
        <w:lastRenderedPageBreak/>
        <w:t xml:space="preserve">Fecha:  </w:t>
      </w:r>
      <w:r w:rsidRPr="00C83D4F">
        <w:rPr>
          <w:color w:val="595959" w:themeColor="text1" w:themeTint="A6"/>
        </w:rPr>
        <w:t>28/07/2025</w:t>
      </w:r>
    </w:p>
    <w:p w14:paraId="5ECBC134" w14:textId="02B099CD" w:rsidR="009E392B" w:rsidRPr="00C83D4F" w:rsidRDefault="009E392B" w:rsidP="009E392B">
      <w:pPr>
        <w:pStyle w:val="Ttulo2"/>
      </w:pPr>
      <w:r w:rsidRPr="00C83D4F">
        <w:t xml:space="preserve">Entrevistadores: </w:t>
      </w:r>
    </w:p>
    <w:p w14:paraId="7DEF62B2" w14:textId="64CDFA74" w:rsidR="009E392B" w:rsidRPr="00C83D4F" w:rsidRDefault="009E392B" w:rsidP="009E392B">
      <w:pPr>
        <w:pStyle w:val="Prrafodelista"/>
        <w:numPr>
          <w:ilvl w:val="0"/>
          <w:numId w:val="16"/>
        </w:numPr>
      </w:pPr>
      <w:r w:rsidRPr="00C83D4F">
        <w:t>INGRID YULISSA MEDINA ESQUIVEL</w:t>
      </w:r>
    </w:p>
    <w:p w14:paraId="31F2C88F" w14:textId="3EAC589F" w:rsidR="009E392B" w:rsidRPr="00C83D4F" w:rsidRDefault="009E392B" w:rsidP="009E392B">
      <w:pPr>
        <w:pStyle w:val="Prrafodelista"/>
        <w:numPr>
          <w:ilvl w:val="0"/>
          <w:numId w:val="16"/>
        </w:numPr>
      </w:pPr>
      <w:r w:rsidRPr="00C83D4F">
        <w:t>ISABELLA CARRERA CABRERA</w:t>
      </w:r>
    </w:p>
    <w:p w14:paraId="4DB7DFC7" w14:textId="250A3223" w:rsidR="009E392B" w:rsidRPr="00C83D4F" w:rsidRDefault="009E392B" w:rsidP="009E392B">
      <w:pPr>
        <w:pStyle w:val="Prrafodelista"/>
        <w:numPr>
          <w:ilvl w:val="0"/>
          <w:numId w:val="16"/>
        </w:numPr>
      </w:pPr>
      <w:r w:rsidRPr="00C83D4F">
        <w:t>RUBEN FELIPE TOVAR AVILES</w:t>
      </w:r>
    </w:p>
    <w:p w14:paraId="19C163E8" w14:textId="0956243E" w:rsidR="009E392B" w:rsidRPr="00C83D4F" w:rsidRDefault="009E392B" w:rsidP="009E392B">
      <w:pPr>
        <w:pStyle w:val="Ttulo2"/>
      </w:pPr>
      <w:r w:rsidRPr="00C83D4F">
        <w:t xml:space="preserve">Entrevistado: </w:t>
      </w:r>
    </w:p>
    <w:p w14:paraId="6149D95D" w14:textId="2CE1160D" w:rsidR="00000000" w:rsidRPr="00C83D4F" w:rsidRDefault="009E392B" w:rsidP="009E392B">
      <w:pPr>
        <w:pStyle w:val="Ttulo2"/>
      </w:pPr>
      <w:r w:rsidRPr="00C83D4F">
        <w:t xml:space="preserve">Cargo: </w:t>
      </w:r>
      <w:r w:rsidR="00C83D4F" w:rsidRPr="00C83D4F">
        <w:rPr>
          <w:color w:val="595959" w:themeColor="text1" w:themeTint="A6"/>
        </w:rPr>
        <w:t>S</w:t>
      </w:r>
      <w:r w:rsidR="00C83D4F" w:rsidRPr="00C83D4F">
        <w:rPr>
          <w:caps w:val="0"/>
          <w:color w:val="595959" w:themeColor="text1" w:themeTint="A6"/>
        </w:rPr>
        <w:t>takeholder</w:t>
      </w:r>
    </w:p>
    <w:p w14:paraId="212B4C22" w14:textId="77777777" w:rsidR="009E392B" w:rsidRPr="00C83D4F" w:rsidRDefault="009E392B" w:rsidP="009E392B"/>
    <w:p w14:paraId="4B0DFF9E" w14:textId="35B89A98" w:rsidR="009E392B" w:rsidRPr="00C83D4F" w:rsidRDefault="009E392B" w:rsidP="009E392B">
      <w:pPr>
        <w:pStyle w:val="Ttulo2"/>
      </w:pPr>
      <w:r w:rsidRPr="00C83D4F">
        <w:t>Preguntas Entrevista</w:t>
      </w:r>
    </w:p>
    <w:p w14:paraId="6999F4F0" w14:textId="77777777" w:rsidR="00C83D4F" w:rsidRPr="00C83D4F" w:rsidRDefault="00C83D4F" w:rsidP="00C83D4F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3D4F" w:rsidRPr="00C83D4F" w14:paraId="737E3665" w14:textId="77777777" w:rsidTr="00C8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3078437C" w14:textId="245FB370" w:rsidR="00C83D4F" w:rsidRPr="00C83D4F" w:rsidRDefault="00C83D4F" w:rsidP="00C83D4F">
            <w:pPr>
              <w:jc w:val="center"/>
            </w:pPr>
            <w:r w:rsidRPr="00C83D4F">
              <w:t>Pregunta</w:t>
            </w:r>
          </w:p>
        </w:tc>
        <w:tc>
          <w:tcPr>
            <w:tcW w:w="4148" w:type="dxa"/>
            <w:vAlign w:val="center"/>
          </w:tcPr>
          <w:p w14:paraId="10C1BD0C" w14:textId="1EC90D24" w:rsidR="00C83D4F" w:rsidRPr="00C83D4F" w:rsidRDefault="00C83D4F" w:rsidP="00C83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D4F">
              <w:t>Respuesta</w:t>
            </w:r>
          </w:p>
        </w:tc>
      </w:tr>
      <w:tr w:rsidR="00C83D4F" w:rsidRPr="00C83D4F" w14:paraId="2CE4CC5A" w14:textId="77777777" w:rsidTr="005D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BF9B401" w14:textId="7FC0EC1F" w:rsidR="00C83D4F" w:rsidRPr="00C83D4F" w:rsidRDefault="00C83D4F" w:rsidP="005D3F9C">
            <w:pPr>
              <w:rPr>
                <w:b w:val="0"/>
                <w:bCs w:val="0"/>
              </w:rPr>
            </w:pPr>
            <w:r w:rsidRPr="00C83D4F">
              <w:rPr>
                <w:b w:val="0"/>
                <w:bCs w:val="0"/>
              </w:rPr>
              <w:t>¿Por qué se decidió por este proyecto para el Bootcamp?</w:t>
            </w:r>
          </w:p>
        </w:tc>
        <w:tc>
          <w:tcPr>
            <w:tcW w:w="4148" w:type="dxa"/>
          </w:tcPr>
          <w:p w14:paraId="457B792F" w14:textId="77777777" w:rsidR="00C83D4F" w:rsidRPr="00C83D4F" w:rsidRDefault="00C83D4F" w:rsidP="009E3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D4F" w:rsidRPr="00C83D4F" w14:paraId="3FCD9878" w14:textId="77777777" w:rsidTr="005D3F9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0806F16" w14:textId="5E387E0B" w:rsidR="00C83D4F" w:rsidRPr="00C83D4F" w:rsidRDefault="00C83D4F" w:rsidP="005D3F9C">
            <w:r w:rsidRPr="00C83D4F">
              <w:rPr>
                <w:b w:val="0"/>
                <w:bCs w:val="0"/>
              </w:rPr>
              <w:t>¿Cuál será el público objetivo al que va dirigido el aplicativo?</w:t>
            </w:r>
          </w:p>
        </w:tc>
        <w:tc>
          <w:tcPr>
            <w:tcW w:w="4148" w:type="dxa"/>
          </w:tcPr>
          <w:p w14:paraId="3A328964" w14:textId="77777777" w:rsidR="00C83D4F" w:rsidRPr="00C83D4F" w:rsidRDefault="00C83D4F" w:rsidP="009E3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D4F" w:rsidRPr="00C83D4F" w14:paraId="28209424" w14:textId="77777777" w:rsidTr="005D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D5F16F3" w14:textId="06761028" w:rsidR="00C83D4F" w:rsidRPr="00C83D4F" w:rsidRDefault="00C83D4F" w:rsidP="005D3F9C">
            <w:pPr>
              <w:rPr>
                <w:b w:val="0"/>
                <w:bCs w:val="0"/>
              </w:rPr>
            </w:pPr>
            <w:r w:rsidRPr="00C83D4F">
              <w:rPr>
                <w:b w:val="0"/>
                <w:bCs w:val="0"/>
              </w:rPr>
              <w:t xml:space="preserve">¿Qué tipo de experiencia </w:t>
            </w:r>
            <w:r>
              <w:rPr>
                <w:b w:val="0"/>
                <w:bCs w:val="0"/>
              </w:rPr>
              <w:t>le</w:t>
            </w:r>
            <w:r w:rsidRPr="00C83D4F">
              <w:rPr>
                <w:b w:val="0"/>
                <w:bCs w:val="0"/>
              </w:rPr>
              <w:t xml:space="preserve"> gustaría recibir como jugador?</w:t>
            </w:r>
          </w:p>
        </w:tc>
        <w:tc>
          <w:tcPr>
            <w:tcW w:w="4148" w:type="dxa"/>
          </w:tcPr>
          <w:p w14:paraId="54003C92" w14:textId="77777777" w:rsidR="00C83D4F" w:rsidRPr="00C83D4F" w:rsidRDefault="00C83D4F" w:rsidP="009E3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D4F" w:rsidRPr="00C83D4F" w14:paraId="076619E3" w14:textId="77777777" w:rsidTr="005D3F9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4E00086" w14:textId="413FD1E0" w:rsidR="00C83D4F" w:rsidRPr="00C83D4F" w:rsidRDefault="00C83D4F" w:rsidP="005D3F9C">
            <w:pPr>
              <w:rPr>
                <w:b w:val="0"/>
                <w:bCs w:val="0"/>
              </w:rPr>
            </w:pPr>
            <w:r w:rsidRPr="00C83D4F">
              <w:rPr>
                <w:b w:val="0"/>
                <w:bCs w:val="0"/>
              </w:rPr>
              <w:t>Como desarrollador experimentado, ¿Qué tecnologías considera más adecuadas para este tipo de software?</w:t>
            </w:r>
          </w:p>
        </w:tc>
        <w:tc>
          <w:tcPr>
            <w:tcW w:w="4148" w:type="dxa"/>
          </w:tcPr>
          <w:p w14:paraId="2080C72F" w14:textId="77777777" w:rsidR="00C83D4F" w:rsidRPr="00C83D4F" w:rsidRDefault="00C83D4F" w:rsidP="009E3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D4F" w:rsidRPr="00C83D4F" w14:paraId="7CD4DFA1" w14:textId="77777777" w:rsidTr="005D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2FBDBB3" w14:textId="2E51A2BC" w:rsidR="00C83D4F" w:rsidRPr="005D3F9C" w:rsidRDefault="00C83D4F" w:rsidP="005D3F9C">
            <w:pPr>
              <w:rPr>
                <w:b w:val="0"/>
                <w:bCs w:val="0"/>
              </w:rPr>
            </w:pPr>
            <w:r w:rsidRPr="005D3F9C">
              <w:rPr>
                <w:b w:val="0"/>
                <w:bCs w:val="0"/>
              </w:rPr>
              <w:t>¿Tiene alguna idea de interfaz visual que le gustaría ver plasmada en el videojuego?</w:t>
            </w:r>
          </w:p>
        </w:tc>
        <w:tc>
          <w:tcPr>
            <w:tcW w:w="4148" w:type="dxa"/>
          </w:tcPr>
          <w:p w14:paraId="432851BF" w14:textId="77777777" w:rsidR="00C83D4F" w:rsidRPr="00C83D4F" w:rsidRDefault="00C83D4F" w:rsidP="009E3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D4F" w:rsidRPr="00C83D4F" w14:paraId="11BC1B3A" w14:textId="77777777" w:rsidTr="005D3F9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C0AAE7A" w14:textId="53DC85F8" w:rsidR="005D3F9C" w:rsidRPr="005D3F9C" w:rsidRDefault="00C83D4F" w:rsidP="005D3F9C">
            <w:pPr>
              <w:rPr>
                <w:b w:val="0"/>
                <w:bCs w:val="0"/>
              </w:rPr>
            </w:pPr>
            <w:r w:rsidRPr="005D3F9C">
              <w:rPr>
                <w:b w:val="0"/>
                <w:bCs w:val="0"/>
              </w:rPr>
              <w:t xml:space="preserve">¿Cuál es </w:t>
            </w:r>
            <w:r w:rsidR="005D3F9C" w:rsidRPr="005D3F9C">
              <w:rPr>
                <w:b w:val="0"/>
                <w:bCs w:val="0"/>
              </w:rPr>
              <w:t>el punto evaluativo más importante para evaluar en este proyecto</w:t>
            </w:r>
            <w:r w:rsidRPr="005D3F9C">
              <w:rPr>
                <w:b w:val="0"/>
                <w:bCs w:val="0"/>
              </w:rPr>
              <w:t>?</w:t>
            </w:r>
          </w:p>
        </w:tc>
        <w:tc>
          <w:tcPr>
            <w:tcW w:w="4148" w:type="dxa"/>
          </w:tcPr>
          <w:p w14:paraId="20D475E8" w14:textId="77777777" w:rsidR="00C83D4F" w:rsidRPr="00C83D4F" w:rsidRDefault="00C83D4F" w:rsidP="009E3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F9C" w:rsidRPr="00C83D4F" w14:paraId="249D8E02" w14:textId="77777777" w:rsidTr="005D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7D631D8" w14:textId="0412AC98" w:rsidR="005D3F9C" w:rsidRPr="005D3F9C" w:rsidRDefault="005D3F9C" w:rsidP="005D3F9C">
            <w:pPr>
              <w:rPr>
                <w:b w:val="0"/>
                <w:bCs w:val="0"/>
              </w:rPr>
            </w:pPr>
            <w:r w:rsidRPr="005D3F9C">
              <w:rPr>
                <w:b w:val="0"/>
                <w:bCs w:val="0"/>
              </w:rPr>
              <w:t xml:space="preserve">¿Qué desafíos a la hora del desarrollo consideras importantes </w:t>
            </w:r>
            <w:proofErr w:type="gramStart"/>
            <w:r w:rsidRPr="005D3F9C">
              <w:rPr>
                <w:b w:val="0"/>
                <w:bCs w:val="0"/>
              </w:rPr>
              <w:t>a</w:t>
            </w:r>
            <w:proofErr w:type="gramEnd"/>
            <w:r w:rsidRPr="005D3F9C">
              <w:rPr>
                <w:b w:val="0"/>
                <w:bCs w:val="0"/>
              </w:rPr>
              <w:t xml:space="preserve"> tener en cuenta?</w:t>
            </w:r>
          </w:p>
        </w:tc>
        <w:tc>
          <w:tcPr>
            <w:tcW w:w="4148" w:type="dxa"/>
          </w:tcPr>
          <w:p w14:paraId="5F42E6CF" w14:textId="77777777" w:rsidR="005D3F9C" w:rsidRPr="00C83D4F" w:rsidRDefault="005D3F9C" w:rsidP="009E3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3F6987" w14:textId="77777777" w:rsidR="009E392B" w:rsidRPr="009E392B" w:rsidRDefault="009E392B" w:rsidP="009E392B"/>
    <w:sectPr w:rsidR="009E392B" w:rsidRPr="009E392B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30E0F" w14:textId="77777777" w:rsidR="00207BDF" w:rsidRPr="00C83D4F" w:rsidRDefault="00207BDF" w:rsidP="00C6554A">
      <w:pPr>
        <w:spacing w:before="0" w:after="0" w:line="240" w:lineRule="auto"/>
      </w:pPr>
      <w:r w:rsidRPr="00C83D4F">
        <w:separator/>
      </w:r>
    </w:p>
  </w:endnote>
  <w:endnote w:type="continuationSeparator" w:id="0">
    <w:p w14:paraId="5D77A25A" w14:textId="77777777" w:rsidR="00207BDF" w:rsidRPr="00C83D4F" w:rsidRDefault="00207BDF" w:rsidP="00C6554A">
      <w:pPr>
        <w:spacing w:before="0" w:after="0" w:line="240" w:lineRule="auto"/>
      </w:pPr>
      <w:r w:rsidRPr="00C83D4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58E39" w14:textId="77777777" w:rsidR="00000000" w:rsidRPr="00C83D4F" w:rsidRDefault="00ED7C44">
    <w:pPr>
      <w:pStyle w:val="Piedepgina"/>
    </w:pPr>
    <w:r w:rsidRPr="00C83D4F">
      <w:rPr>
        <w:lang w:bidi="es-ES"/>
      </w:rPr>
      <w:t xml:space="preserve">Página </w:t>
    </w:r>
    <w:r w:rsidRPr="00C83D4F">
      <w:rPr>
        <w:lang w:bidi="es-ES"/>
      </w:rPr>
      <w:fldChar w:fldCharType="begin"/>
    </w:r>
    <w:r w:rsidRPr="00C83D4F">
      <w:rPr>
        <w:lang w:bidi="es-ES"/>
      </w:rPr>
      <w:instrText xml:space="preserve"> PAGE  \* Arabic  \* MERGEFORMAT </w:instrText>
    </w:r>
    <w:r w:rsidRPr="00C83D4F">
      <w:rPr>
        <w:lang w:bidi="es-ES"/>
      </w:rPr>
      <w:fldChar w:fldCharType="separate"/>
    </w:r>
    <w:r w:rsidR="0089714F" w:rsidRPr="00C83D4F">
      <w:rPr>
        <w:lang w:bidi="es-ES"/>
      </w:rPr>
      <w:t>1</w:t>
    </w:r>
    <w:r w:rsidRPr="00C83D4F"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87DDF" w14:textId="77777777" w:rsidR="00207BDF" w:rsidRPr="00C83D4F" w:rsidRDefault="00207BDF" w:rsidP="00C6554A">
      <w:pPr>
        <w:spacing w:before="0" w:after="0" w:line="240" w:lineRule="auto"/>
      </w:pPr>
      <w:r w:rsidRPr="00C83D4F">
        <w:separator/>
      </w:r>
    </w:p>
  </w:footnote>
  <w:footnote w:type="continuationSeparator" w:id="0">
    <w:p w14:paraId="0B45433F" w14:textId="77777777" w:rsidR="00207BDF" w:rsidRPr="00C83D4F" w:rsidRDefault="00207BDF" w:rsidP="00C6554A">
      <w:pPr>
        <w:spacing w:before="0" w:after="0" w:line="240" w:lineRule="auto"/>
      </w:pPr>
      <w:r w:rsidRPr="00C83D4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602E63"/>
    <w:multiLevelType w:val="hybridMultilevel"/>
    <w:tmpl w:val="BD002B68"/>
    <w:lvl w:ilvl="0" w:tplc="52CA69D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25012">
    <w:abstractNumId w:val="9"/>
  </w:num>
  <w:num w:numId="2" w16cid:durableId="552471401">
    <w:abstractNumId w:val="8"/>
  </w:num>
  <w:num w:numId="3" w16cid:durableId="1330256516">
    <w:abstractNumId w:val="8"/>
  </w:num>
  <w:num w:numId="4" w16cid:durableId="465859944">
    <w:abstractNumId w:val="9"/>
  </w:num>
  <w:num w:numId="5" w16cid:durableId="1571965142">
    <w:abstractNumId w:val="12"/>
  </w:num>
  <w:num w:numId="6" w16cid:durableId="1272280445">
    <w:abstractNumId w:val="10"/>
  </w:num>
  <w:num w:numId="7" w16cid:durableId="1372925741">
    <w:abstractNumId w:val="11"/>
  </w:num>
  <w:num w:numId="8" w16cid:durableId="1546915955">
    <w:abstractNumId w:val="7"/>
  </w:num>
  <w:num w:numId="9" w16cid:durableId="1120104991">
    <w:abstractNumId w:val="6"/>
  </w:num>
  <w:num w:numId="10" w16cid:durableId="647248171">
    <w:abstractNumId w:val="5"/>
  </w:num>
  <w:num w:numId="11" w16cid:durableId="1462572212">
    <w:abstractNumId w:val="4"/>
  </w:num>
  <w:num w:numId="12" w16cid:durableId="767579129">
    <w:abstractNumId w:val="3"/>
  </w:num>
  <w:num w:numId="13" w16cid:durableId="1599824672">
    <w:abstractNumId w:val="2"/>
  </w:num>
  <w:num w:numId="14" w16cid:durableId="19471737">
    <w:abstractNumId w:val="1"/>
  </w:num>
  <w:num w:numId="15" w16cid:durableId="736828891">
    <w:abstractNumId w:val="0"/>
  </w:num>
  <w:num w:numId="16" w16cid:durableId="12764754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20"/>
    <w:rsid w:val="001C33A6"/>
    <w:rsid w:val="00207BDF"/>
    <w:rsid w:val="002554CD"/>
    <w:rsid w:val="00293B83"/>
    <w:rsid w:val="002B4294"/>
    <w:rsid w:val="00333D0D"/>
    <w:rsid w:val="003D555A"/>
    <w:rsid w:val="004C049F"/>
    <w:rsid w:val="005000E2"/>
    <w:rsid w:val="0051785D"/>
    <w:rsid w:val="005D3F9C"/>
    <w:rsid w:val="005F2920"/>
    <w:rsid w:val="006A3CE7"/>
    <w:rsid w:val="0089714F"/>
    <w:rsid w:val="009679B1"/>
    <w:rsid w:val="00986062"/>
    <w:rsid w:val="009E392B"/>
    <w:rsid w:val="00C6554A"/>
    <w:rsid w:val="00C83D4F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C227A"/>
  <w15:chartTrackingRefBased/>
  <w15:docId w15:val="{410745EB-4607-4C74-8C82-F513BB46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E39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39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9E392B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Tabladecuadrcula4">
    <w:name w:val="Grid Table 4"/>
    <w:basedOn w:val="Tablanormal"/>
    <w:uiPriority w:val="49"/>
    <w:rsid w:val="009E39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s-CO%7bBBFE60AA-C2DC-4297-82AB-1EE5F95A033F%7d\%7bE04FBF6C-26E3-4825-B026-C3706A10B28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{E04FBF6C-26E3-4825-B026-C3706A10B28C}tf02835058_win32.dotx</Template>
  <TotalTime>33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99A_10104118896</cp:lastModifiedBy>
  <cp:revision>2</cp:revision>
  <dcterms:created xsi:type="dcterms:W3CDTF">2025-07-28T20:47:00Z</dcterms:created>
  <dcterms:modified xsi:type="dcterms:W3CDTF">2025-07-28T21:20:00Z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2025-07-28T20:52:13Z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1845cd39-df90-4c94-bb88-d52484232d96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